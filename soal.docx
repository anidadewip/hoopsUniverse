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F1D4D40" w:rsidR="00811C48" w:rsidRPr="001E7ABE" w:rsidRDefault="0004524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33D2D"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5193" w14:textId="77777777" w:rsidR="00F40910" w:rsidRDefault="00F40910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F40910">
              <w:rPr>
                <w:rFonts w:ascii="Arial Narrow" w:hAnsi="Arial Narrow" w:cs="Tahoma"/>
                <w:sz w:val="36"/>
              </w:rPr>
              <w:t xml:space="preserve">COMP6176 | COMP6232 </w:t>
            </w:r>
          </w:p>
          <w:p w14:paraId="36656A16" w14:textId="43088A16" w:rsidR="003B45A3" w:rsidRPr="00876A58" w:rsidRDefault="003B45A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B45A3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51C7D26" w:rsidR="00F80742" w:rsidRPr="00DF718C" w:rsidRDefault="003B45A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8E18094" w:rsidR="000732DF" w:rsidRPr="0036420F" w:rsidRDefault="003B45A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B45A3">
              <w:rPr>
                <w:rFonts w:ascii="Arial" w:hAnsi="Arial" w:cs="Arial"/>
                <w:b/>
                <w:sz w:val="20"/>
              </w:rPr>
              <w:t>E212-COMP6176-DN09-00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04F85D7" w:rsidR="00535DA7" w:rsidRPr="003B45A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3B45A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B45A3" w:rsidRPr="003B45A3">
              <w:rPr>
                <w:rFonts w:ascii="Arial" w:hAnsi="Arial" w:cs="Arial"/>
                <w:bCs/>
                <w:i/>
                <w:sz w:val="18"/>
                <w:szCs w:val="18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B45A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3B45A3" w:rsidRDefault="00643F75" w:rsidP="005B66A9">
      <w:r w:rsidRPr="00876A58">
        <w:rPr>
          <w:lang w:val="id-ID"/>
        </w:rPr>
        <w:tab/>
      </w:r>
    </w:p>
    <w:p w14:paraId="47A8880D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7782C9F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5497B1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704C4986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D8CEC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5203FB4C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DCC69F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60A6DB8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91FF3D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9DABB06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745C44D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A887FC3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19A21C0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10D884A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F322192" w14:textId="77777777" w:rsidR="00733D2D" w:rsidRDefault="00733D2D" w:rsidP="00733D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3EE210" w14:textId="77777777" w:rsidR="00733D2D" w:rsidRDefault="00733D2D" w:rsidP="00733D2D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4736724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A48960F" w14:textId="77777777" w:rsidR="00733D2D" w:rsidRDefault="00733D2D" w:rsidP="00733D2D">
      <w:pPr>
        <w:spacing w:line="360" w:lineRule="auto"/>
        <w:ind w:left="360" w:hanging="360"/>
      </w:pPr>
    </w:p>
    <w:p w14:paraId="4DB1B05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4C5D870" w14:textId="77777777" w:rsidR="00733D2D" w:rsidRDefault="00733D2D" w:rsidP="00733D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250CFF54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EAC0DA8" w14:textId="77777777" w:rsidR="00733D2D" w:rsidRDefault="00733D2D" w:rsidP="00733D2D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2994E59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0377EC8" w14:textId="77777777" w:rsidR="00733D2D" w:rsidRDefault="00733D2D" w:rsidP="00733D2D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C07A4B5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C469CBA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4BF777D7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33D2D" w14:paraId="1AB7E879" w14:textId="77777777" w:rsidTr="00733D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D5F00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Tugas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Mandiri</w:t>
            </w:r>
            <w:proofErr w:type="spellEnd"/>
          </w:p>
          <w:p w14:paraId="4EF2726B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C509B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Proyek</w:t>
            </w:r>
            <w:proofErr w:type="spellEnd"/>
          </w:p>
          <w:p w14:paraId="474D2D10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6A815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3E2B35B3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0EB54060" w14:textId="77777777" w:rsidTr="00733D2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38A2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6E0C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C257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-</w:t>
            </w:r>
          </w:p>
        </w:tc>
      </w:tr>
    </w:tbl>
    <w:p w14:paraId="5A736243" w14:textId="77777777" w:rsidR="00733D2D" w:rsidRDefault="00733D2D" w:rsidP="00733D2D">
      <w:pPr>
        <w:spacing w:after="200" w:line="276" w:lineRule="auto"/>
        <w:rPr>
          <w:lang w:val="id-ID"/>
        </w:rPr>
      </w:pPr>
    </w:p>
    <w:p w14:paraId="178D97CF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E059028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33D2D" w14:paraId="503C8C73" w14:textId="77777777" w:rsidTr="00733D2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0B9A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6661C7D8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733D2D" w14:paraId="1C96EE37" w14:textId="77777777" w:rsidTr="00733D2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CD6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Adobe Photoshop CC 2020</w:t>
            </w:r>
          </w:p>
          <w:p w14:paraId="298B3159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Visual Studio Code</w:t>
            </w:r>
          </w:p>
          <w:p w14:paraId="5BF0E9C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jQuery 3.5.1</w:t>
            </w:r>
          </w:p>
          <w:p w14:paraId="2E6CBCE2" w14:textId="4444D427" w:rsidR="00733D2D" w:rsidRDefault="003B45A3" w:rsidP="003B45A3">
            <w:pPr>
              <w:rPr>
                <w:bCs/>
                <w:highlight w:val="yellow"/>
                <w:lang w:eastAsia="en-US"/>
              </w:rPr>
            </w:pPr>
            <w:r>
              <w:rPr>
                <w:color w:val="000000"/>
                <w:lang w:val="id-ID" w:eastAsia="en-US"/>
              </w:rPr>
              <w:t>Firefox / Chrome</w:t>
            </w:r>
          </w:p>
        </w:tc>
      </w:tr>
    </w:tbl>
    <w:p w14:paraId="653D6BBA" w14:textId="1D98E839" w:rsidR="00733D2D" w:rsidRDefault="00733D2D" w:rsidP="00733D2D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005A9DCF" w14:textId="385E2E3F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</w:t>
      </w:r>
      <w:r w:rsidRPr="003B45A3">
        <w:rPr>
          <w:rStyle w:val="longtext"/>
          <w:i/>
          <w:iCs/>
          <w:sz w:val="18"/>
          <w:szCs w:val="18"/>
        </w:rPr>
        <w:t xml:space="preserve">should be included in assignment </w:t>
      </w:r>
      <w:r w:rsidR="003B45A3" w:rsidRPr="003B45A3">
        <w:rPr>
          <w:rStyle w:val="longtext"/>
          <w:i/>
          <w:iCs/>
          <w:sz w:val="18"/>
          <w:szCs w:val="18"/>
        </w:rPr>
        <w:t>and project</w:t>
      </w:r>
      <w:r w:rsidRPr="003B45A3">
        <w:rPr>
          <w:rStyle w:val="longtext"/>
          <w:i/>
          <w:iCs/>
          <w:sz w:val="18"/>
          <w:szCs w:val="18"/>
        </w:rPr>
        <w:t xml:space="preserve"> collection for this subject are described as follows</w:t>
      </w:r>
      <w:r>
        <w:rPr>
          <w:rStyle w:val="longtext"/>
          <w:i/>
          <w:iCs/>
          <w:sz w:val="18"/>
          <w:szCs w:val="18"/>
        </w:rPr>
        <w:t xml:space="preserve">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33D2D" w14:paraId="70F13E54" w14:textId="77777777" w:rsidTr="00733D2D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4BC82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Tugas</w:t>
            </w:r>
            <w:proofErr w:type="spellEnd"/>
            <w:r>
              <w:rPr>
                <w:b/>
                <w:bCs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szCs w:val="18"/>
                <w:lang w:eastAsia="en-US"/>
              </w:rPr>
              <w:t>Mandiri</w:t>
            </w:r>
            <w:proofErr w:type="spellEnd"/>
          </w:p>
          <w:p w14:paraId="46A08472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5DAA4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Proyek</w:t>
            </w:r>
            <w:proofErr w:type="spellEnd"/>
          </w:p>
          <w:p w14:paraId="56A17528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8667C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2206C8D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3DA49751" w14:textId="77777777" w:rsidTr="00733D2D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05F0" w14:textId="790CF2B2" w:rsidR="00733D2D" w:rsidRDefault="003B45A3">
            <w:pPr>
              <w:rPr>
                <w:bCs/>
                <w:lang w:eastAsia="en-US"/>
              </w:rPr>
            </w:pPr>
            <w:r>
              <w:t>PSD, HTML, CSS,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DB7E8" w14:textId="3A228F05" w:rsidR="00733D2D" w:rsidRDefault="003B45A3">
            <w:pPr>
              <w:rPr>
                <w:bCs/>
                <w:lang w:eastAsia="en-US"/>
              </w:rPr>
            </w:pPr>
            <w:r>
              <w:t>PSD, HTML, CSS, JS,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1286" w14:textId="4ED97947" w:rsidR="00733D2D" w:rsidRDefault="003B45A3" w:rsidP="003B45A3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21CC4B78" w14:textId="77777777" w:rsidR="005B66A9" w:rsidRPr="00733D2D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14:paraId="572A3464" w14:textId="77777777" w:rsidR="003B45A3" w:rsidRDefault="003B45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0E2C84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BC76D08" w14:textId="77777777" w:rsidR="003B45A3" w:rsidRDefault="003B45A3" w:rsidP="003B45A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Hoops Universe</w:t>
      </w:r>
    </w:p>
    <w:p w14:paraId="2CAEC4FE" w14:textId="77777777" w:rsidR="003B45A3" w:rsidRDefault="003B45A3" w:rsidP="003B45A3">
      <w:pPr>
        <w:spacing w:line="360" w:lineRule="auto"/>
        <w:ind w:firstLine="720"/>
        <w:jc w:val="both"/>
      </w:pPr>
      <w:bookmarkStart w:id="0" w:name="_GoBack"/>
      <w:r>
        <w:rPr>
          <w:b/>
        </w:rPr>
        <w:t>Hoops Universe</w:t>
      </w:r>
      <w:r>
        <w:t xml:space="preserve"> is a famous basketball store established in July 2010. There are many outlets available in big cities such as Jakarta, Tangerang, Bandung, Bekasi, and Yogyakarta. Our store provides high-quality basketball shoes and accessories from many brands. </w:t>
      </w:r>
    </w:p>
    <w:bookmarkEnd w:id="0"/>
    <w:p w14:paraId="47C80C21" w14:textId="77777777" w:rsidR="003B45A3" w:rsidRDefault="003B45A3" w:rsidP="003B45A3">
      <w:pPr>
        <w:spacing w:line="360" w:lineRule="auto"/>
        <w:ind w:firstLine="720"/>
        <w:jc w:val="both"/>
      </w:pPr>
      <w:r>
        <w:t xml:space="preserve">With the growth of information technology, </w:t>
      </w:r>
      <w:r w:rsidRPr="004A2AAF">
        <w:rPr>
          <w:bCs/>
        </w:rPr>
        <w:t>Hoops Universe</w:t>
      </w:r>
      <w:r>
        <w:t xml:space="preserve"> plans to dive into the world of digital business. First, </w:t>
      </w:r>
      <w:r w:rsidRPr="004A2AAF">
        <w:rPr>
          <w:bCs/>
        </w:rPr>
        <w:t>Hoops Universe</w:t>
      </w:r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r w:rsidRPr="004A2AAF">
        <w:rPr>
          <w:bCs/>
        </w:rPr>
        <w:t>Hoops Universe</w:t>
      </w:r>
      <w:r>
        <w:rPr>
          <w:bCs/>
        </w:rPr>
        <w:t xml:space="preserve"> itself</w:t>
      </w:r>
      <w:r>
        <w:t xml:space="preserve">. With this website's existence, </w:t>
      </w:r>
      <w:r w:rsidRPr="004A2AAF">
        <w:rPr>
          <w:bCs/>
        </w:rPr>
        <w:t>Hoops Universe</w:t>
      </w:r>
      <w:r>
        <w:t xml:space="preserve"> hopes they can improve their service towards their customers. </w:t>
      </w:r>
      <w:r w:rsidRPr="004A2AAF">
        <w:rPr>
          <w:bCs/>
        </w:rPr>
        <w:t>Hoops Universe</w:t>
      </w:r>
      <w:r>
        <w:t xml:space="preserve"> entrust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16644FDC" w14:textId="77777777" w:rsidR="009F6AC6" w:rsidRDefault="009F6AC6" w:rsidP="003B45A3">
      <w:pPr>
        <w:spacing w:line="360" w:lineRule="auto"/>
        <w:jc w:val="both"/>
      </w:pPr>
    </w:p>
    <w:p w14:paraId="60862F3E" w14:textId="3969440C" w:rsidR="003B45A3" w:rsidRDefault="003B45A3" w:rsidP="003B45A3">
      <w:pPr>
        <w:spacing w:line="360" w:lineRule="auto"/>
        <w:jc w:val="both"/>
      </w:pPr>
      <w:r>
        <w:t xml:space="preserve">The requirements from </w:t>
      </w:r>
      <w:r w:rsidRPr="004A2AAF">
        <w:rPr>
          <w:bCs/>
        </w:rPr>
        <w:t>Hoops Universe</w:t>
      </w:r>
      <w:r>
        <w:t xml:space="preserve"> are described below:</w:t>
      </w:r>
    </w:p>
    <w:p w14:paraId="16CF54E3" w14:textId="04D36F86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professional </w:t>
      </w:r>
      <w:r>
        <w:t>and</w:t>
      </w:r>
      <w:r>
        <w:rPr>
          <w:b/>
        </w:rPr>
        <w:t xml:space="preserve"> cultural</w:t>
      </w:r>
      <w:r>
        <w:t xml:space="preserve"> principles.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</w:t>
      </w:r>
      <w:r w:rsidR="004A2AAF">
        <w:rPr>
          <w:b/>
        </w:rPr>
        <w:t>20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A4EF101" w14:textId="77777777" w:rsidR="009F6AC6" w:rsidRPr="009F6AC6" w:rsidRDefault="009F6AC6" w:rsidP="009F6AC6">
      <w:pPr>
        <w:pStyle w:val="ListParagraph"/>
        <w:spacing w:line="360" w:lineRule="auto"/>
        <w:ind w:left="284"/>
        <w:jc w:val="both"/>
      </w:pPr>
    </w:p>
    <w:p w14:paraId="2AF84981" w14:textId="21587A0C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</w:t>
      </w:r>
      <w:r w:rsidR="004A2AAF">
        <w:rPr>
          <w:b/>
        </w:rPr>
        <w:t>020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5DB85E69" w14:textId="77777777" w:rsidR="009F6AC6" w:rsidRPr="009F6AC6" w:rsidRDefault="009F6AC6" w:rsidP="009F6AC6">
      <w:pPr>
        <w:pStyle w:val="ListParagraph"/>
        <w:spacing w:line="360" w:lineRule="auto"/>
        <w:ind w:left="284"/>
        <w:jc w:val="both"/>
      </w:pPr>
    </w:p>
    <w:p w14:paraId="1228A6D1" w14:textId="21809A9E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wants you to build the website attractive, appealing and fully functional</w:t>
      </w:r>
      <w:r w:rsidR="004A2AAF">
        <w:t>. M</w:t>
      </w:r>
      <w:r>
        <w:t xml:space="preserve">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>5 kinds of CSS property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  <w:bCs/>
        </w:rPr>
        <w:t>108</w:t>
      </w:r>
      <w:r>
        <w:rPr>
          <w:b/>
        </w:rPr>
        <w:t>0px</w:t>
      </w:r>
      <w:r>
        <w:t xml:space="preserve"> screen.</w:t>
      </w:r>
      <w:r>
        <w:rPr>
          <w:b/>
        </w:rPr>
        <w:t xml:space="preserve"> </w:t>
      </w:r>
    </w:p>
    <w:p w14:paraId="0C38B1EA" w14:textId="760E1933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15E9A667" w14:textId="3FA16E0C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2F0797C7" w14:textId="515689D4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7FF2705D" w14:textId="12CDA4A3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7631B6A3" w14:textId="6C38789C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4D77DA01" w14:textId="77777777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3C94684F" w14:textId="050AD922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Shoes</w:t>
      </w:r>
      <w:r>
        <w:t xml:space="preserve">, </w:t>
      </w:r>
      <w:r>
        <w:rPr>
          <w:b/>
          <w:bCs/>
        </w:rPr>
        <w:t>Accessories</w:t>
      </w:r>
      <w:r>
        <w:t xml:space="preserve">, </w:t>
      </w:r>
      <w:r>
        <w:rPr>
          <w:b/>
          <w:bCs/>
        </w:rPr>
        <w:t>FAQ</w:t>
      </w:r>
      <w:r>
        <w:t xml:space="preserve">, and </w:t>
      </w:r>
      <w:r>
        <w:rPr>
          <w:b/>
          <w:bCs/>
        </w:rPr>
        <w:t>Purchase Product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24726403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53737B3D" w14:textId="688B849B" w:rsidR="003B45A3" w:rsidRDefault="003B45A3" w:rsidP="003B45A3">
      <w:pPr>
        <w:pStyle w:val="ListParagraph"/>
        <w:spacing w:line="360" w:lineRule="auto"/>
        <w:ind w:left="567" w:firstLine="283"/>
        <w:jc w:val="both"/>
      </w:pPr>
      <w:r w:rsidRPr="004A2AAF">
        <w:rPr>
          <w:bCs/>
        </w:rPr>
        <w:t>Hoops Universe</w:t>
      </w:r>
      <w:r>
        <w:t xml:space="preserve"> wants this page to show the </w:t>
      </w:r>
      <w:r>
        <w:rPr>
          <w:b/>
        </w:rPr>
        <w:t xml:space="preserve">new arrival </w:t>
      </w:r>
      <w:r>
        <w:t xml:space="preserve">and </w:t>
      </w:r>
      <w:r>
        <w:rPr>
          <w:b/>
          <w:bCs/>
        </w:rPr>
        <w:t>best seller</w:t>
      </w:r>
      <w:r>
        <w:t xml:space="preserve"> basketball shoes for the customer. </w:t>
      </w:r>
      <w:r w:rsidRPr="004A2AAF">
        <w:rPr>
          <w:bCs/>
        </w:rPr>
        <w:t>Hoops Universe</w:t>
      </w:r>
      <w:r>
        <w:t xml:space="preserve"> also want to have an </w:t>
      </w:r>
      <w:r>
        <w:rPr>
          <w:b/>
        </w:rPr>
        <w:t>image-slider</w:t>
      </w:r>
      <w:r>
        <w:t xml:space="preserve"> using </w:t>
      </w:r>
      <w:r>
        <w:rPr>
          <w:b/>
        </w:rPr>
        <w:t xml:space="preserve">JQuery animation </w:t>
      </w:r>
      <w:r>
        <w:rPr>
          <w:bCs/>
        </w:rPr>
        <w:t>effect</w:t>
      </w:r>
      <w:r>
        <w:t xml:space="preserve"> on this page to show the latest </w:t>
      </w:r>
      <w:r>
        <w:rPr>
          <w:b/>
        </w:rPr>
        <w:t>events</w:t>
      </w:r>
      <w:r>
        <w:t xml:space="preserve">, </w:t>
      </w:r>
      <w:r w:rsidR="004A2AAF">
        <w:rPr>
          <w:b/>
        </w:rPr>
        <w:t>promotions,</w:t>
      </w:r>
      <w:r>
        <w:t xml:space="preserve"> or </w:t>
      </w:r>
      <w:r>
        <w:rPr>
          <w:b/>
        </w:rPr>
        <w:t>news</w:t>
      </w:r>
      <w:r>
        <w:t xml:space="preserve">. </w:t>
      </w:r>
      <w:r w:rsidRPr="004A2AAF">
        <w:t>Hoops Universe</w:t>
      </w:r>
      <w:r>
        <w:t xml:space="preserve"> also want to show customers the types of basketball accessories available in </w:t>
      </w:r>
      <w:r w:rsidRPr="004A2AAF">
        <w:t>Hoops Universe</w:t>
      </w:r>
      <w:r>
        <w:t xml:space="preserve"> such as </w:t>
      </w:r>
      <w:r>
        <w:rPr>
          <w:b/>
          <w:bCs/>
        </w:rPr>
        <w:t>basketball</w:t>
      </w:r>
      <w:r>
        <w:t xml:space="preserve">, </w:t>
      </w:r>
      <w:r>
        <w:rPr>
          <w:b/>
          <w:bCs/>
        </w:rPr>
        <w:t>jersey</w:t>
      </w:r>
      <w:r>
        <w:t xml:space="preserve">, </w:t>
      </w:r>
      <w:r>
        <w:rPr>
          <w:b/>
          <w:bCs/>
        </w:rPr>
        <w:t>jacket</w:t>
      </w:r>
      <w:r>
        <w:t xml:space="preserve">, and </w:t>
      </w:r>
      <w:r>
        <w:rPr>
          <w:b/>
          <w:bCs/>
        </w:rPr>
        <w:t>knee</w:t>
      </w:r>
      <w:r>
        <w:t xml:space="preserve"> </w:t>
      </w:r>
      <w:r>
        <w:rPr>
          <w:b/>
          <w:bCs/>
        </w:rPr>
        <w:t>supports</w:t>
      </w:r>
      <w:r>
        <w:t>.</w:t>
      </w:r>
    </w:p>
    <w:p w14:paraId="104BBD30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Shoes</w:t>
      </w:r>
    </w:p>
    <w:p w14:paraId="44A58EBD" w14:textId="66F02B46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display basketball shoes that are available in </w:t>
      </w:r>
      <w:r w:rsidRPr="004A2AAF">
        <w:t>Hoops Universe</w:t>
      </w:r>
      <w:r>
        <w:t xml:space="preserve">. Each shoe has its own information such as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name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E61BA42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Accessories</w:t>
      </w:r>
    </w:p>
    <w:p w14:paraId="26334866" w14:textId="47438025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display basketball accessories that are available in </w:t>
      </w:r>
      <w:r w:rsidRPr="00344CC8">
        <w:t>Hoops Universe</w:t>
      </w:r>
      <w:r>
        <w:t xml:space="preserve">. Each accessory has its own information such as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name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86D4367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FAQ</w:t>
      </w:r>
    </w:p>
    <w:p w14:paraId="32BF91CC" w14:textId="5B9DFE5D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lists the Frequently Asked Questions (FAQ) </w:t>
      </w:r>
      <w:r w:rsidR="00344CC8">
        <w:t>of</w:t>
      </w:r>
      <w:r>
        <w:t xml:space="preserve"> </w:t>
      </w:r>
      <w:r w:rsidRPr="00344CC8">
        <w:t>Hoops Universe</w:t>
      </w:r>
      <w:r>
        <w:t xml:space="preserve">. </w:t>
      </w:r>
      <w:r w:rsidRPr="00344CC8">
        <w:t>Hoops Universe</w:t>
      </w:r>
      <w:r>
        <w:t xml:space="preserve"> want this page to be as attractive as possible and not boring to be read by the customer.</w:t>
      </w:r>
    </w:p>
    <w:p w14:paraId="7A490E9B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Purchase Product</w:t>
      </w:r>
    </w:p>
    <w:p w14:paraId="5FC245CB" w14:textId="65F73B8E" w:rsidR="003B45A3" w:rsidRDefault="003B45A3" w:rsidP="003B45A3">
      <w:pPr>
        <w:pStyle w:val="ListParagraph"/>
        <w:spacing w:line="360" w:lineRule="auto"/>
        <w:ind w:left="567" w:firstLine="283"/>
        <w:jc w:val="both"/>
      </w:pPr>
      <w:r>
        <w:t xml:space="preserve">This page provides a way to </w:t>
      </w:r>
      <w:r>
        <w:rPr>
          <w:b/>
          <w:bCs/>
        </w:rPr>
        <w:t>purchase</w:t>
      </w:r>
      <w:r>
        <w:t xml:space="preserve"> a product from </w:t>
      </w:r>
      <w:r w:rsidRPr="00344CC8">
        <w:t>Hoops Universe</w:t>
      </w:r>
      <w:r>
        <w:rPr>
          <w:b/>
          <w:bCs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can be accessed if the customer </w:t>
      </w:r>
      <w:r>
        <w:rPr>
          <w:b/>
          <w:bCs/>
        </w:rPr>
        <w:t>clicks</w:t>
      </w:r>
      <w:r>
        <w:t xml:space="preserve"> on </w:t>
      </w:r>
      <w:r>
        <w:rPr>
          <w:b/>
          <w:bCs/>
        </w:rPr>
        <w:t>any</w:t>
      </w:r>
      <w:r>
        <w:t xml:space="preserve"> </w:t>
      </w:r>
      <w:r>
        <w:rPr>
          <w:b/>
          <w:bCs/>
        </w:rPr>
        <w:t>of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product</w:t>
      </w:r>
      <w:r>
        <w:t xml:space="preserve">. This page consists of the </w:t>
      </w:r>
      <w:r w:rsidR="00344CC8">
        <w:rPr>
          <w:b/>
          <w:bCs/>
        </w:rPr>
        <w:t>product detail</w:t>
      </w:r>
      <w:r>
        <w:t xml:space="preserve"> and the </w:t>
      </w:r>
      <w:r>
        <w:rPr>
          <w:b/>
          <w:bCs/>
        </w:rPr>
        <w:t>purchase</w:t>
      </w:r>
      <w:r>
        <w:t xml:space="preserve"> </w:t>
      </w:r>
      <w:r>
        <w:rPr>
          <w:b/>
          <w:bCs/>
        </w:rPr>
        <w:t>form</w:t>
      </w:r>
      <w:r>
        <w:t xml:space="preserve"> to buy the product. Customer</w:t>
      </w:r>
      <w:r w:rsidR="00344CC8">
        <w:t>s</w:t>
      </w:r>
      <w:r>
        <w:t xml:space="preserve"> need to submit some personal information such as </w:t>
      </w:r>
      <w:r>
        <w:rPr>
          <w:b/>
        </w:rPr>
        <w:t>name</w:t>
      </w:r>
      <w:r>
        <w:rPr>
          <w:bCs/>
        </w:rPr>
        <w:t>,</w:t>
      </w:r>
      <w:r>
        <w:rPr>
          <w:b/>
        </w:rPr>
        <w:t xml:space="preserve"> phone number</w:t>
      </w:r>
      <w:r>
        <w:rPr>
          <w:bCs/>
        </w:rPr>
        <w:t>,</w:t>
      </w:r>
      <w:r>
        <w:rPr>
          <w:b/>
        </w:rPr>
        <w:t xml:space="preserve"> email</w:t>
      </w:r>
      <w:r>
        <w:rPr>
          <w:bCs/>
        </w:rPr>
        <w:t>,</w:t>
      </w:r>
      <w:r>
        <w:rPr>
          <w:b/>
        </w:rPr>
        <w:t xml:space="preserve"> gender</w:t>
      </w:r>
      <w:r>
        <w:rPr>
          <w:bCs/>
        </w:rPr>
        <w:t xml:space="preserve">, </w:t>
      </w:r>
      <w:r>
        <w:rPr>
          <w:b/>
        </w:rPr>
        <w:t>age</w:t>
      </w:r>
      <w:r>
        <w:rPr>
          <w:bCs/>
        </w:rPr>
        <w:t>,</w:t>
      </w:r>
      <w:r>
        <w:t xml:space="preserve"> </w:t>
      </w:r>
      <w:r>
        <w:rPr>
          <w:b/>
          <w:bCs/>
        </w:rPr>
        <w:t>district</w:t>
      </w:r>
      <w:r>
        <w:t xml:space="preserve">, </w:t>
      </w:r>
      <w:r w:rsidR="00344CC8">
        <w:rPr>
          <w:b/>
          <w:bCs/>
        </w:rPr>
        <w:t>a</w:t>
      </w:r>
      <w:r>
        <w:rPr>
          <w:b/>
          <w:bCs/>
        </w:rPr>
        <w:t>ddress</w:t>
      </w:r>
      <w:r>
        <w:t xml:space="preserve">, </w:t>
      </w:r>
      <w:r w:rsidR="00344CC8">
        <w:rPr>
          <w:b/>
          <w:bCs/>
        </w:rPr>
        <w:t>p</w:t>
      </w:r>
      <w:r>
        <w:rPr>
          <w:b/>
          <w:bCs/>
        </w:rPr>
        <w:t>ostal</w:t>
      </w:r>
      <w:r>
        <w:t xml:space="preserve"> </w:t>
      </w:r>
      <w:r w:rsidR="00344CC8">
        <w:rPr>
          <w:b/>
          <w:bCs/>
        </w:rPr>
        <w:t>c</w:t>
      </w:r>
      <w:r>
        <w:rPr>
          <w:b/>
          <w:bCs/>
        </w:rPr>
        <w:t>ode</w:t>
      </w:r>
      <w:r>
        <w:t xml:space="preserve">, and </w:t>
      </w:r>
      <w:r w:rsidR="00344CC8">
        <w:rPr>
          <w:b/>
          <w:bCs/>
        </w:rPr>
        <w:t>a</w:t>
      </w:r>
      <w:r>
        <w:rPr>
          <w:b/>
          <w:bCs/>
        </w:rPr>
        <w:t>dditional</w:t>
      </w:r>
      <w:r>
        <w:t xml:space="preserve"> </w:t>
      </w:r>
      <w:r w:rsidR="00344CC8">
        <w:rPr>
          <w:b/>
          <w:bCs/>
        </w:rPr>
        <w:t>n</w:t>
      </w:r>
      <w:r>
        <w:rPr>
          <w:b/>
          <w:bCs/>
        </w:rPr>
        <w:t>otes</w:t>
      </w:r>
      <w:r>
        <w:t xml:space="preserve">. </w:t>
      </w:r>
      <w:r w:rsidR="00816BE5">
        <w:t>Overall, you are</w:t>
      </w:r>
      <w:r>
        <w:t xml:space="preserve"> asked to create </w:t>
      </w:r>
      <w:r w:rsidR="00816BE5">
        <w:rPr>
          <w:b/>
          <w:bCs/>
        </w:rPr>
        <w:t xml:space="preserve">at least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 xml:space="preserve">5 kinds of </w:t>
      </w:r>
      <w:r w:rsidR="00344CC8">
        <w:rPr>
          <w:b/>
        </w:rPr>
        <w:t xml:space="preserve">form </w:t>
      </w:r>
      <w:r>
        <w:rPr>
          <w:b/>
        </w:rPr>
        <w:t>validation</w:t>
      </w:r>
      <w:r>
        <w:t xml:space="preserve">. For validation, you must create it using </w:t>
      </w:r>
      <w:r>
        <w:rPr>
          <w:b/>
        </w:rPr>
        <w:t xml:space="preserve">JavaScript </w:t>
      </w:r>
      <w:r w:rsidR="00344CC8">
        <w:rPr>
          <w:b/>
        </w:rPr>
        <w:t xml:space="preserve">/ jQuery </w:t>
      </w:r>
      <w:r>
        <w:t xml:space="preserve">and </w:t>
      </w:r>
      <w:r w:rsidR="00344CC8">
        <w:rPr>
          <w:b/>
        </w:rPr>
        <w:t>do not</w:t>
      </w:r>
      <w:r>
        <w:rPr>
          <w:b/>
        </w:rPr>
        <w:t xml:space="preserve"> use regular expression</w:t>
      </w:r>
      <w:r>
        <w:t>.</w:t>
      </w:r>
    </w:p>
    <w:p w14:paraId="3AFC75C2" w14:textId="77777777" w:rsidR="003B45A3" w:rsidRDefault="003B45A3" w:rsidP="003B45A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023E545E" w14:textId="77777777" w:rsidR="003B45A3" w:rsidRDefault="003B45A3" w:rsidP="003B45A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2C37592A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626470E2" w14:textId="39CEB7C3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CC 20</w:t>
      </w:r>
      <w:r w:rsidR="00344CC8">
        <w:rPr>
          <w:b/>
        </w:rPr>
        <w:t>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424B69AA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6221773F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38E89995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4E58BFF8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3DC97AF0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757E2DF7" w14:textId="1BE982CB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 w:rsidR="00344CC8"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04B64256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5F1B9C68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Include </w:t>
      </w:r>
      <w:r w:rsidRPr="00344CC8">
        <w:rPr>
          <w:b/>
          <w:bCs/>
        </w:rPr>
        <w:t>references</w:t>
      </w:r>
      <w:r>
        <w:t xml:space="preserve"> (link from a website, book) that you use in creating the website.</w:t>
      </w:r>
    </w:p>
    <w:p w14:paraId="24EFAED4" w14:textId="77777777" w:rsidR="003B45A3" w:rsidRDefault="003B45A3" w:rsidP="003B45A3">
      <w:pPr>
        <w:spacing w:line="360" w:lineRule="auto"/>
        <w:jc w:val="both"/>
      </w:pPr>
    </w:p>
    <w:p w14:paraId="1A12BA7C" w14:textId="77777777" w:rsidR="003B45A3" w:rsidRDefault="003B45A3" w:rsidP="003B45A3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B88D4C0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2B56C250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3A693481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</w:t>
      </w:r>
      <w:proofErr w:type="spellStart"/>
      <w:r>
        <w:t>htm</w:t>
      </w:r>
      <w:proofErr w:type="spellEnd"/>
      <w:r>
        <w:t>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7110109A" w14:textId="77777777" w:rsidR="003B45A3" w:rsidRDefault="003B45A3" w:rsidP="003B45A3">
      <w:pPr>
        <w:spacing w:line="360" w:lineRule="auto"/>
        <w:jc w:val="both"/>
      </w:pPr>
    </w:p>
    <w:p w14:paraId="1059D8B0" w14:textId="77777777" w:rsidR="003B45A3" w:rsidRDefault="003B45A3" w:rsidP="003B45A3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61DA8B69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823332F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96F451A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5CBAC4AB" w14:textId="77777777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0417C63E" w14:textId="500DCBC7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r w:rsidR="00892867">
        <w:rPr>
          <w:rStyle w:val="longtext"/>
          <w:color w:val="000000"/>
        </w:rPr>
        <w:t>project.</w:t>
      </w:r>
    </w:p>
    <w:p w14:paraId="1F1CDE24" w14:textId="5CD913B1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r w:rsidR="00892867">
        <w:rPr>
          <w:rStyle w:val="longtext"/>
          <w:color w:val="000000"/>
        </w:rPr>
        <w:t>project.</w:t>
      </w:r>
    </w:p>
    <w:p w14:paraId="3182C599" w14:textId="3BDD32BC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r w:rsidR="00892867">
        <w:rPr>
          <w:color w:val="000000"/>
        </w:rPr>
        <w:t>score.</w:t>
      </w:r>
    </w:p>
    <w:p w14:paraId="00E3531B" w14:textId="684B75B1" w:rsidR="003B45A3" w:rsidRDefault="003B45A3" w:rsidP="003B45A3">
      <w:pPr>
        <w:spacing w:line="360" w:lineRule="auto"/>
        <w:jc w:val="both"/>
        <w:rPr>
          <w:lang w:val="id-ID"/>
        </w:rPr>
      </w:pPr>
    </w:p>
    <w:p w14:paraId="31EF003C" w14:textId="77777777" w:rsidR="00344CC8" w:rsidRDefault="00344CC8" w:rsidP="003B45A3">
      <w:pPr>
        <w:spacing w:line="360" w:lineRule="auto"/>
        <w:jc w:val="both"/>
        <w:rPr>
          <w:lang w:val="id-ID"/>
        </w:rPr>
      </w:pPr>
    </w:p>
    <w:p w14:paraId="2BF7E217" w14:textId="77777777" w:rsidR="003B45A3" w:rsidRDefault="003B45A3" w:rsidP="003B45A3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24DE35EC" w:rsidR="00BC6DE8" w:rsidRPr="00A32343" w:rsidRDefault="00BC6DE8" w:rsidP="003B45A3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9CFA2" w14:textId="77777777" w:rsidR="000510D5" w:rsidRDefault="000510D5" w:rsidP="00273E4A">
      <w:r>
        <w:separator/>
      </w:r>
    </w:p>
  </w:endnote>
  <w:endnote w:type="continuationSeparator" w:id="0">
    <w:p w14:paraId="4F7E93AA" w14:textId="77777777" w:rsidR="000510D5" w:rsidRDefault="000510D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45243">
          <w:rPr>
            <w:noProof/>
            <w:sz w:val="22"/>
            <w:szCs w:val="22"/>
            <w:lang w:val="id-ID"/>
          </w:rPr>
          <w:t>3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45243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F68BF" w14:textId="77777777" w:rsidR="000510D5" w:rsidRDefault="000510D5" w:rsidP="00273E4A">
      <w:r>
        <w:separator/>
      </w:r>
    </w:p>
  </w:footnote>
  <w:footnote w:type="continuationSeparator" w:id="0">
    <w:p w14:paraId="3AD9A263" w14:textId="77777777" w:rsidR="000510D5" w:rsidRDefault="000510D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26BEC93" w:rsidR="003B45A3" w:rsidRDefault="003B45A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32CA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6911991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"/>
  </w:num>
  <w:num w:numId="14">
    <w:abstractNumId w:val="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5243"/>
    <w:rsid w:val="000510D5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516B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097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5619"/>
    <w:rsid w:val="003432E6"/>
    <w:rsid w:val="003439D3"/>
    <w:rsid w:val="00344CC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45A3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2AAF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3D2D"/>
    <w:rsid w:val="00737595"/>
    <w:rsid w:val="00787247"/>
    <w:rsid w:val="007955AD"/>
    <w:rsid w:val="007B5A6A"/>
    <w:rsid w:val="007C1C37"/>
    <w:rsid w:val="007E0EE7"/>
    <w:rsid w:val="007E3620"/>
    <w:rsid w:val="00810737"/>
    <w:rsid w:val="00811C48"/>
    <w:rsid w:val="00815DB3"/>
    <w:rsid w:val="00816BE5"/>
    <w:rsid w:val="0083459F"/>
    <w:rsid w:val="0083780E"/>
    <w:rsid w:val="008674E6"/>
    <w:rsid w:val="00876001"/>
    <w:rsid w:val="00876A58"/>
    <w:rsid w:val="00892867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6AC6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0759E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4D89"/>
    <w:rsid w:val="00ED5890"/>
    <w:rsid w:val="00EF17AC"/>
    <w:rsid w:val="00F22A92"/>
    <w:rsid w:val="00F2595B"/>
    <w:rsid w:val="00F36E33"/>
    <w:rsid w:val="00F40910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B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BB91-C035-6F42-AD40-7221BD2D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79</TotalTime>
  <Pages>5</Pages>
  <Words>1200</Words>
  <Characters>6846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anida anida</cp:lastModifiedBy>
  <cp:revision>15</cp:revision>
  <dcterms:created xsi:type="dcterms:W3CDTF">2017-10-20T05:51:00Z</dcterms:created>
  <dcterms:modified xsi:type="dcterms:W3CDTF">2021-06-10T18:02:00Z</dcterms:modified>
</cp:coreProperties>
</file>